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B6" w:rsidRDefault="00461010">
      <w:pPr>
        <w:pStyle w:val="Title"/>
      </w:pPr>
      <w:r>
        <w:t>Title : Qwicky Vue</w:t>
      </w:r>
    </w:p>
    <w:sdt>
      <w:sdtPr>
        <w:id w:val="216403978"/>
        <w:placeholder>
          <w:docPart w:val="C19EFE5DC4BC4759BCAFD274070CC3BF"/>
        </w:placeholder>
        <w:date w:fullDate="2016-11-1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B46B6" w:rsidRDefault="00461010">
          <w:pPr>
            <w:pStyle w:val="Subtitle"/>
          </w:pPr>
          <w:r>
            <w:t>November 19, 2016</w:t>
          </w:r>
        </w:p>
      </w:sdtContent>
    </w:sdt>
    <w:p w:rsidR="007B46B6" w:rsidRDefault="002D228E">
      <w:pPr>
        <w:pStyle w:val="Heading1"/>
      </w:pPr>
      <w:r>
        <w:t>Overview</w:t>
      </w:r>
    </w:p>
    <w:p w:rsidR="00461010" w:rsidRPr="00461010" w:rsidRDefault="00461010" w:rsidP="00461010">
      <w:pPr>
        <w:pStyle w:val="Heading2"/>
      </w:pPr>
      <w:r>
        <w:t>Description</w:t>
      </w:r>
    </w:p>
    <w:p w:rsidR="007B46B6" w:rsidRDefault="00461010">
      <w:r>
        <w:t>Qwicky Vue is a portable user page that will encompass all a personal Bookmarks and Social media feeds into one page accessible from anywhere with an internet connection. =</w:t>
      </w:r>
    </w:p>
    <w:p w:rsidR="008B06C6" w:rsidRDefault="008B06C6" w:rsidP="008B06C6">
      <w:pPr>
        <w:pStyle w:val="Heading2"/>
      </w:pPr>
      <w:r>
        <w:t>Value</w:t>
      </w:r>
    </w:p>
    <w:p w:rsidR="008B06C6" w:rsidRPr="008B06C6" w:rsidRDefault="008B06C6" w:rsidP="008B06C6">
      <w:r>
        <w:t>I think this is valuable because it will save time and clicks going to several places to stay in the loop and become informed about the things you think are important</w:t>
      </w:r>
      <w:bookmarkStart w:id="0" w:name="_GoBack"/>
      <w:bookmarkEnd w:id="0"/>
      <w:r>
        <w:t>.</w:t>
      </w:r>
    </w:p>
    <w:p w:rsidR="007B46B6" w:rsidRDefault="007B46B6"/>
    <w:p w:rsidR="007B46B6" w:rsidRDefault="007B46B6"/>
    <w:sectPr w:rsidR="007B46B6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8E" w:rsidRDefault="002D228E">
      <w:pPr>
        <w:spacing w:after="0" w:line="240" w:lineRule="auto"/>
      </w:pPr>
      <w:r>
        <w:separator/>
      </w:r>
    </w:p>
  </w:endnote>
  <w:endnote w:type="continuationSeparator" w:id="0">
    <w:p w:rsidR="002D228E" w:rsidRDefault="002D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8E" w:rsidRDefault="002D228E">
      <w:pPr>
        <w:spacing w:after="0" w:line="240" w:lineRule="auto"/>
      </w:pPr>
      <w:r>
        <w:separator/>
      </w:r>
    </w:p>
  </w:footnote>
  <w:footnote w:type="continuationSeparator" w:id="0">
    <w:p w:rsidR="002D228E" w:rsidRDefault="002D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B6" w:rsidRDefault="002D228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46B6" w:rsidRDefault="002D228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06C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B46B6" w:rsidRDefault="002D228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06C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wNTAwMzU1NjM3MbRQ0lEKTi0uzszPAykwrAUAO0OOPywAAAA="/>
  </w:docVars>
  <w:rsids>
    <w:rsidRoot w:val="00461010"/>
    <w:rsid w:val="002D228E"/>
    <w:rsid w:val="00461010"/>
    <w:rsid w:val="007B46B6"/>
    <w:rsid w:val="008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3BDA"/>
  <w15:chartTrackingRefBased/>
  <w15:docId w15:val="{1D0D8C1B-0C60-40BC-A8E5-C061B603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tabs>
        <w:tab w:val="clear" w:pos="2610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9EFE5DC4BC4759BCAFD274070CC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D06E5-C987-42C3-9E66-D82549231302}"/>
      </w:docPartPr>
      <w:docPartBody>
        <w:p w:rsidR="00000000" w:rsidRDefault="00052341">
          <w:pPr>
            <w:pStyle w:val="C19EFE5DC4BC4759BCAFD274070CC3BF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41"/>
    <w:rsid w:val="000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26DC8CB044EEEA58FB743B80FC1AF">
    <w:name w:val="01E26DC8CB044EEEA58FB743B80FC1AF"/>
  </w:style>
  <w:style w:type="paragraph" w:customStyle="1" w:styleId="C19EFE5DC4BC4759BCAFD274070CC3BF">
    <w:name w:val="C19EFE5DC4BC4759BCAFD274070CC3B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21BC25717A4273BC583FAF67B1EF8A">
    <w:name w:val="6221BC25717A4273BC583FAF67B1E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664B3-2FF9-48A6-AF11-0E2D2790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watson</dc:creator>
  <cp:keywords/>
  <cp:lastModifiedBy>Alex watson</cp:lastModifiedBy>
  <cp:revision>2</cp:revision>
  <dcterms:created xsi:type="dcterms:W3CDTF">2016-11-19T17:27:00Z</dcterms:created>
  <dcterms:modified xsi:type="dcterms:W3CDTF">2016-11-19T17:51:00Z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